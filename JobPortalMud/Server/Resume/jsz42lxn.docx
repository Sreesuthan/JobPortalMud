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51B33F0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FC1AF80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EA53201" wp14:editId="427C0B0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6DD2A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86B01F2D8E8924DB4A26E5611451AD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B7A07">
                  <w:t>SK</w:t>
                </w:r>
              </w:sdtContent>
            </w:sdt>
          </w:p>
          <w:p w14:paraId="4476BD6E" w14:textId="77777777" w:rsidR="00A50939" w:rsidRPr="00333CD3" w:rsidRDefault="00B7623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AF3BF2CFFA3A14B98DF51C52B7AF088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1A4E0F96" w14:textId="77777777" w:rsidR="002C2CDD" w:rsidRPr="00333CD3" w:rsidRDefault="00B7623E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5EC1D8AA2F5C1B45911D7B7C9E2E0C3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To get started, click the placeholder text and start typing. Be brief: use one or two sentences.</w:t>
                </w:r>
              </w:sdtContent>
            </w:sdt>
          </w:p>
          <w:p w14:paraId="3FB8B32D" w14:textId="77777777" w:rsidR="002C2CDD" w:rsidRPr="00333CD3" w:rsidRDefault="00B7623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FFEEDDF76E2E24980C3465692A491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B21B6D511AE49841812D8A5A2748884A"/>
              </w:placeholder>
              <w:temporary/>
              <w:showingPlcHdr/>
              <w15:appearance w15:val="hidden"/>
            </w:sdtPr>
            <w:sdtEndPr/>
            <w:sdtContent>
              <w:p w14:paraId="2BBE9C57" w14:textId="77777777" w:rsidR="00741125" w:rsidRPr="00333CD3" w:rsidRDefault="002C2CDD" w:rsidP="00741125">
                <w:r w:rsidRPr="00333CD3">
                  <w:rPr>
                    <w:lang w:val="en-GB" w:bidi="en-GB"/>
                  </w:rPr>
                  <w:t>Explain what you're especially good at. What sets you apart? Use your own language – 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147FEFD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A808B06" w14:textId="77777777" w:rsidR="00C612DA" w:rsidRPr="00333CD3" w:rsidRDefault="00B7623E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86631C00B3E7F408A6E8B644AC32FC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B7A07">
                        <w:t>Sree Krishna raja k</w:t>
                      </w:r>
                    </w:sdtContent>
                  </w:sdt>
                </w:p>
                <w:p w14:paraId="406241B7" w14:textId="77777777" w:rsidR="00C612DA" w:rsidRPr="00333CD3" w:rsidRDefault="00B7623E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C4261D015F45F94E9AF310AA791872C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B7A07">
                        <w:t>Full stack web developer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BADAAB9905F6841A3EF15504CC3C13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B7A07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0B209CDE" w14:textId="77777777" w:rsidR="002C2CDD" w:rsidRPr="00333CD3" w:rsidRDefault="00B7623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D9A449DBF1C194EAD99A27F4D6DE65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7D2EA5FE" w14:textId="77777777" w:rsidR="002C2CDD" w:rsidRPr="00333CD3" w:rsidRDefault="00B7623E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D9051D84597C874C8D7A80D65EDAC1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17EC83E7831C344EB07F531F00B1D6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-667248424"/>
                <w:placeholder>
                  <w:docPart w:val="565FA456F798BB4DA4D78EF41D3AEA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85A99B05C1599B44B2BB5938EADC95E2"/>
              </w:placeholder>
              <w:temporary/>
              <w:showingPlcHdr/>
              <w15:appearance w15:val="hidden"/>
            </w:sdtPr>
            <w:sdtEndPr/>
            <w:sdtContent>
              <w:p w14:paraId="01A30E11" w14:textId="77777777" w:rsidR="002C2CDD" w:rsidRPr="00333CD3" w:rsidRDefault="002C2CDD" w:rsidP="007569C1">
                <w:r w:rsidRPr="00333CD3">
                  <w:rPr>
                    <w:lang w:val="en-GB" w:bidi="en-GB"/>
                  </w:rPr>
                  <w:t>Summarise your key responsibilities, leadership and biggest accomplishments.  Don't list everything – keep it relevant and include information that shows the impact that you made.</w:t>
                </w:r>
              </w:p>
            </w:sdtContent>
          </w:sdt>
          <w:p w14:paraId="675F6157" w14:textId="77777777" w:rsidR="002C2CDD" w:rsidRPr="00333CD3" w:rsidRDefault="00B7623E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640959130E5D93489081277B5DE9E3C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D765D74E794FD04B886FCA22AD54206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1392386211"/>
                <w:placeholder>
                  <w:docPart w:val="13B4BCECC2F8944F9CB36756E3A485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p w14:paraId="5126252A" w14:textId="77777777" w:rsidR="002C2CDD" w:rsidRPr="00333CD3" w:rsidRDefault="00B7623E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9A10D2AE43A79D42A7E52D7198A5FD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Think about the size of the teams you've led, the number of projects you've managed successfully or the number of articles you've written.</w:t>
                </w:r>
              </w:sdtContent>
            </w:sdt>
          </w:p>
          <w:p w14:paraId="3F6CAA67" w14:textId="77777777" w:rsidR="002C2CDD" w:rsidRPr="00333CD3" w:rsidRDefault="00B7623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6A7197AA416154FBB973214FF82B5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14:paraId="46D20BB5" w14:textId="77777777" w:rsidR="002C2CDD" w:rsidRPr="00333CD3" w:rsidRDefault="00B7623E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634905938"/>
                <w:placeholder>
                  <w:docPart w:val="E6286126FB891C44B867A6F4543C03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74C94FB04330884A9B3D1432DA7FFA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1872190286"/>
                <w:placeholder>
                  <w:docPart w:val="B5EDBFE6F7058845B05B3CC9FEAAABD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0317F3E0" w14:textId="77777777" w:rsidR="002C2CDD" w:rsidRPr="00333CD3" w:rsidRDefault="00B7623E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BAF61E34BF5B3F4B9686276A70554D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You might want to include your marks here and a brief summary of relevant coursework, awards and honours.</w:t>
                </w:r>
              </w:sdtContent>
            </w:sdt>
          </w:p>
          <w:p w14:paraId="48F3990A" w14:textId="77777777" w:rsidR="002C2CDD" w:rsidRPr="00333CD3" w:rsidRDefault="00B7623E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1903635745"/>
                <w:placeholder>
                  <w:docPart w:val="4A4E1964C35FA1408F5CD3946B9497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F34CE6B3ED74834884C84C2C727C399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-53469802"/>
                <w:placeholder>
                  <w:docPart w:val="18AF6E76FC67864DB7F01B010351AF4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4442E51C" w14:textId="77777777" w:rsidR="002C2CDD" w:rsidRPr="00333CD3" w:rsidRDefault="00B7623E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5B04E4DEB8AC90498F53431F0BC90ED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In the Home tab of the ribbon, take a look at Styles to apply the formatting you need with just a click.</w:t>
                </w:r>
              </w:sdtContent>
            </w:sdt>
          </w:p>
          <w:p w14:paraId="555C30CC" w14:textId="77777777" w:rsidR="002C2CDD" w:rsidRPr="00333CD3" w:rsidRDefault="00B7623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E98037C31858A448825D4B310764C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CC8E2D7" w14:textId="77777777" w:rsidR="00741125" w:rsidRPr="00333CD3" w:rsidRDefault="00B7623E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1CE6DB4A2FBB5F48B9CBAE9C51A1F54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rPr>
                    <w:lang w:val="en-GB" w:bidi="en-GB"/>
                  </w:rPr>
                  <w:t>Did you manage a team for your club, lead a campaign for your favourite charity or edit your school's newspaper? Go ahead and describe experiences that illustrate your leadership abilities.</w:t>
                </w:r>
              </w:sdtContent>
            </w:sdt>
          </w:p>
        </w:tc>
      </w:tr>
    </w:tbl>
    <w:p w14:paraId="6486B39B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B876" w14:textId="77777777" w:rsidR="00EB7A07" w:rsidRDefault="00EB7A07" w:rsidP="00713050">
      <w:pPr>
        <w:spacing w:line="240" w:lineRule="auto"/>
      </w:pPr>
      <w:r>
        <w:separator/>
      </w:r>
    </w:p>
  </w:endnote>
  <w:endnote w:type="continuationSeparator" w:id="0">
    <w:p w14:paraId="77B43C0B" w14:textId="77777777" w:rsidR="00EB7A07" w:rsidRDefault="00EB7A0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1C0C24C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4B70B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D7EAEE" wp14:editId="0D5C51B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8F17E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2FCA9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B7246F" wp14:editId="71FD791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9AB6AB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7AC4F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1B14C4" wp14:editId="3DF859AD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5F9EF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E3ED1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B951DB5" wp14:editId="22A19D1F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BA4EEA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19FA4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18AF6E76FC67864DB7F01B010351AF4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8EC1627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E98037C31858A448825D4B310764CC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41A958F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5456E1D607D97D4D8DD422A64BBDB6B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AE85C0C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147B13FBD9A3B41A52890C40961593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F20350A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5D513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371B7A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CE1F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D156530" wp14:editId="28D79B6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72971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D6A99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70DA3C" wp14:editId="6E71359E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E81870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34C7F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22D820" wp14:editId="3BCA027E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05C28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E74A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CE5E75" wp14:editId="3B0AA1A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94A973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C4B974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43239AC" w14:textId="77777777" w:rsidR="00811117" w:rsidRPr="00CA3DF1" w:rsidRDefault="00B7623E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F34CE6B3ED74834884C84C2C727C399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5B04E4DEB8AC90498F53431F0BC90ED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5DB46F1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1CE6DB4A2FBB5F48B9CBAE9C51A1F54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83D3BA8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CDE5984454CB42991D68BAB5D81ED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0266708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4AF7D59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C2565" w14:textId="77777777" w:rsidR="00EB7A07" w:rsidRDefault="00EB7A07" w:rsidP="00713050">
      <w:pPr>
        <w:spacing w:line="240" w:lineRule="auto"/>
      </w:pPr>
      <w:r>
        <w:separator/>
      </w:r>
    </w:p>
  </w:footnote>
  <w:footnote w:type="continuationSeparator" w:id="0">
    <w:p w14:paraId="7B82CF1F" w14:textId="77777777" w:rsidR="00EB7A07" w:rsidRDefault="00EB7A0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7477FD5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AEC22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D0118FB" wp14:editId="1E281C7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E7264A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F7EF8C89645E534B90C5A25328630FF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B7A07">
                <w:t>SK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568D308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5AA990" w14:textId="77777777" w:rsidR="001A5CA9" w:rsidRPr="009B3C40" w:rsidRDefault="00B7623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5AF81D616E15F0498528AF497BA8E5E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B7A07">
                      <w:t>Sree Krishna raja k</w:t>
                    </w:r>
                  </w:sdtContent>
                </w:sdt>
              </w:p>
              <w:p w14:paraId="3C279BB5" w14:textId="77777777" w:rsidR="001A5CA9" w:rsidRDefault="00B7623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8E9967E6C688674DBBC7D25DB0CE73D0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B7A07">
                      <w:t>Full stack web developer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70C04FD9948E1840A7C8124053575990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018C0A69" w14:textId="77777777" w:rsidR="001A5CA9" w:rsidRPr="00F207C0" w:rsidRDefault="001A5CA9" w:rsidP="001A5CA9"/>
      </w:tc>
    </w:tr>
  </w:tbl>
  <w:p w14:paraId="3A3DD57C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07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B7A07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26104"/>
  <w15:chartTrackingRefBased/>
  <w15:docId w15:val="{AE34857D-123F-C148-9C09-6D34FCF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reekrishnaraja/Library/Containers/com.microsoft.Word/Data/Library/Application%20Support/Microsoft/Office/16.0/DTS/en-GB%7b6981DA2E-EA27-EC4A-AE72-2969438DC725%7d/%7b4EBC55F0-E536-5942-8630-2D03E79536C0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6B01F2D8E8924DB4A26E56114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A596-F438-B04F-9C02-290F0E37EAAC}"/>
      </w:docPartPr>
      <w:docPartBody>
        <w:p w:rsidR="00000000" w:rsidRDefault="002376B3">
          <w:pPr>
            <w:pStyle w:val="086B01F2D8E8924DB4A26E5611451ADE"/>
          </w:pPr>
          <w:r w:rsidRPr="00333CD3">
            <w:t>YN</w:t>
          </w:r>
        </w:p>
      </w:docPartBody>
    </w:docPart>
    <w:docPart>
      <w:docPartPr>
        <w:name w:val="CAF3BF2CFFA3A14B98DF51C52B7A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ED05-7B50-AE42-BE55-9ED7A50BB155}"/>
      </w:docPartPr>
      <w:docPartBody>
        <w:p w:rsidR="00000000" w:rsidRDefault="002376B3">
          <w:pPr>
            <w:pStyle w:val="CAF3BF2CFFA3A14B98DF51C52B7AF088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5EC1D8AA2F5C1B45911D7B7C9E2E0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CC06-3EF8-F145-BD84-FC77F0317400}"/>
      </w:docPartPr>
      <w:docPartBody>
        <w:p w:rsidR="00000000" w:rsidRDefault="002376B3">
          <w:pPr>
            <w:pStyle w:val="5EC1D8AA2F5C1B45911D7B7C9E2E0C37"/>
          </w:pPr>
          <w:r w:rsidRPr="00333CD3">
            <w:rPr>
              <w:lang w:val="en-GB"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1FFEEDDF76E2E24980C3465692A4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3806-AC38-0C4C-B386-1FE8DFD4A5B1}"/>
      </w:docPartPr>
      <w:docPartBody>
        <w:p w:rsidR="00000000" w:rsidRDefault="002376B3">
          <w:pPr>
            <w:pStyle w:val="1FFEEDDF76E2E24980C3465692A4911B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B21B6D511AE49841812D8A5A2748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DADA-F3F7-2843-9E5A-9F4CC580E8EB}"/>
      </w:docPartPr>
      <w:docPartBody>
        <w:p w:rsidR="00000000" w:rsidRDefault="002376B3">
          <w:pPr>
            <w:pStyle w:val="B21B6D511AE49841812D8A5A2748884A"/>
          </w:pPr>
          <w:r w:rsidRPr="00333CD3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886631C00B3E7F408A6E8B644AC32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987C-D180-6442-874E-231059226BAA}"/>
      </w:docPartPr>
      <w:docPartBody>
        <w:p w:rsidR="00000000" w:rsidRDefault="002376B3">
          <w:pPr>
            <w:pStyle w:val="886631C00B3E7F408A6E8B644AC32FCA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4261D015F45F94E9AF310AA791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6491B-DE1D-2045-94EC-9B43A4F0437D}"/>
      </w:docPartPr>
      <w:docPartBody>
        <w:p w:rsidR="00000000" w:rsidRDefault="002376B3">
          <w:pPr>
            <w:pStyle w:val="C4261D015F45F94E9AF310AA791872C0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CBADAAB9905F6841A3EF15504CC3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D8051-6EED-4047-9C8F-A35742C8B7E0}"/>
      </w:docPartPr>
      <w:docPartBody>
        <w:p w:rsidR="00000000" w:rsidRDefault="002376B3">
          <w:pPr>
            <w:pStyle w:val="CBADAAB9905F6841A3EF15504CC3C138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AD9A449DBF1C194EAD99A27F4D6D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B0841-08F1-314D-B0A9-B93B61753611}"/>
      </w:docPartPr>
      <w:docPartBody>
        <w:p w:rsidR="00000000" w:rsidRDefault="002376B3">
          <w:pPr>
            <w:pStyle w:val="AD9A449DBF1C194EAD99A27F4D6DE653"/>
          </w:pPr>
          <w:r w:rsidRPr="00333CD3">
            <w:rPr>
              <w:lang w:val="en-GB" w:bidi="en-GB"/>
            </w:rPr>
            <w:t>Experience</w:t>
          </w:r>
        </w:p>
      </w:docPartBody>
    </w:docPart>
    <w:docPart>
      <w:docPartPr>
        <w:name w:val="D9051D84597C874C8D7A80D65EDAC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65EA-5909-104B-96B6-59E28D10D47C}"/>
      </w:docPartPr>
      <w:docPartBody>
        <w:p w:rsidR="00000000" w:rsidRDefault="002376B3">
          <w:pPr>
            <w:pStyle w:val="D9051D84597C874C8D7A80D65EDAC1B8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17EC83E7831C344EB07F531F00B1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8E45-D144-4E43-9A61-2BA847973BCB}"/>
      </w:docPartPr>
      <w:docPartBody>
        <w:p w:rsidR="00000000" w:rsidRDefault="002376B3">
          <w:pPr>
            <w:pStyle w:val="17EC83E7831C344EB07F531F00B1D638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565FA456F798BB4DA4D78EF41D3A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B7DD-44EA-1E49-9A59-4C52DECB60AB}"/>
      </w:docPartPr>
      <w:docPartBody>
        <w:p w:rsidR="00000000" w:rsidRDefault="002376B3">
          <w:pPr>
            <w:pStyle w:val="565FA456F798BB4DA4D78EF41D3AEAD6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85A99B05C1599B44B2BB5938EADC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56D8-8D7E-E547-884E-2FCC6FC4A60A}"/>
      </w:docPartPr>
      <w:docPartBody>
        <w:p w:rsidR="00000000" w:rsidRDefault="002376B3">
          <w:pPr>
            <w:pStyle w:val="85A99B05C1599B44B2BB5938EADC95E2"/>
          </w:pPr>
          <w:r w:rsidRPr="00333CD3">
            <w:rPr>
              <w:lang w:val="en-GB"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640959130E5D93489081277B5DE9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89E62-D730-D345-BCE8-6DEF36F7B85B}"/>
      </w:docPartPr>
      <w:docPartBody>
        <w:p w:rsidR="00000000" w:rsidRDefault="002376B3">
          <w:pPr>
            <w:pStyle w:val="640959130E5D93489081277B5DE9E3C4"/>
          </w:pPr>
          <w:r w:rsidRPr="00333CD3">
            <w:rPr>
              <w:lang w:val="en-GB" w:bidi="en-GB"/>
            </w:rPr>
            <w:t>Job Title</w:t>
          </w:r>
        </w:p>
      </w:docPartBody>
    </w:docPart>
    <w:docPart>
      <w:docPartPr>
        <w:name w:val="D765D74E794FD04B886FCA22AD542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18B96-6BF1-6844-97B0-6166355EB6A5}"/>
      </w:docPartPr>
      <w:docPartBody>
        <w:p w:rsidR="00000000" w:rsidRDefault="002376B3">
          <w:pPr>
            <w:pStyle w:val="D765D74E794FD04B886FCA22AD542066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13B4BCECC2F8944F9CB36756E3A48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A327E-5267-CC46-A9EF-3E9CF9F21726}"/>
      </w:docPartPr>
      <w:docPartBody>
        <w:p w:rsidR="00000000" w:rsidRDefault="002376B3">
          <w:pPr>
            <w:pStyle w:val="13B4BCECC2F8944F9CB36756E3A48599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9A10D2AE43A79D42A7E52D7198A5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F2792-1143-FE41-911E-5B352DAA9422}"/>
      </w:docPartPr>
      <w:docPartBody>
        <w:p w:rsidR="00000000" w:rsidRDefault="002376B3">
          <w:pPr>
            <w:pStyle w:val="9A10D2AE43A79D42A7E52D7198A5FD86"/>
          </w:pPr>
          <w:r w:rsidRPr="00333CD3">
            <w:rPr>
              <w:lang w:val="en-GB" w:bidi="en-GB"/>
            </w:rPr>
            <w:t>Think about the size of the teams you've l</w:t>
          </w:r>
          <w:r w:rsidRPr="00333CD3">
            <w:rPr>
              <w:lang w:val="en-GB" w:bidi="en-GB"/>
            </w:rPr>
            <w:t>ed, the number of projects you've managed successfully or the number of articles you've written.</w:t>
          </w:r>
        </w:p>
      </w:docPartBody>
    </w:docPart>
    <w:docPart>
      <w:docPartPr>
        <w:name w:val="16A7197AA416154FBB973214FF82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DFBC7-3571-EC44-9F25-CC2F442D1793}"/>
      </w:docPartPr>
      <w:docPartBody>
        <w:p w:rsidR="00000000" w:rsidRDefault="002376B3">
          <w:pPr>
            <w:pStyle w:val="16A7197AA416154FBB973214FF82B579"/>
          </w:pPr>
          <w:r w:rsidRPr="00333CD3">
            <w:rPr>
              <w:lang w:val="en-GB" w:bidi="en-GB"/>
            </w:rPr>
            <w:t>Education</w:t>
          </w:r>
        </w:p>
      </w:docPartBody>
    </w:docPart>
    <w:docPart>
      <w:docPartPr>
        <w:name w:val="E6286126FB891C44B867A6F4543C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1BAD-22CE-274B-BB4F-1EDC28213831}"/>
      </w:docPartPr>
      <w:docPartBody>
        <w:p w:rsidR="00000000" w:rsidRDefault="002376B3">
          <w:pPr>
            <w:pStyle w:val="E6286126FB891C44B867A6F4543C036B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74C94FB04330884A9B3D1432DA7FF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4129-96CF-3647-8B7F-93571AA3B8D3}"/>
      </w:docPartPr>
      <w:docPartBody>
        <w:p w:rsidR="00000000" w:rsidRDefault="002376B3">
          <w:pPr>
            <w:pStyle w:val="74C94FB04330884A9B3D1432DA7FFA81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B5EDBFE6F7058845B05B3CC9FEAAA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0E5DE-A9ED-D246-822F-4C3AA0AC5CCA}"/>
      </w:docPartPr>
      <w:docPartBody>
        <w:p w:rsidR="00000000" w:rsidRDefault="002376B3">
          <w:pPr>
            <w:pStyle w:val="B5EDBFE6F7058845B05B3CC9FEAAABDE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BAF61E34BF5B3F4B9686276A70554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6FAA3-0EBC-2448-9E46-E69B84E99E49}"/>
      </w:docPartPr>
      <w:docPartBody>
        <w:p w:rsidR="00000000" w:rsidRDefault="002376B3">
          <w:pPr>
            <w:pStyle w:val="BAF61E34BF5B3F4B9686276A70554DD4"/>
          </w:pPr>
          <w:r w:rsidRPr="00333CD3">
            <w:rPr>
              <w:lang w:val="en-GB" w:bidi="en-GB"/>
            </w:rPr>
            <w:t>You might want to include your marks here and a brief summary of relevant coursework, award</w:t>
          </w:r>
          <w:r w:rsidRPr="00333CD3">
            <w:rPr>
              <w:lang w:val="en-GB" w:bidi="en-GB"/>
            </w:rPr>
            <w:t>s and honours.</w:t>
          </w:r>
        </w:p>
      </w:docPartBody>
    </w:docPart>
    <w:docPart>
      <w:docPartPr>
        <w:name w:val="4A4E1964C35FA1408F5CD3946B949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DB162-5107-6042-BB06-28DFA38A53C9}"/>
      </w:docPartPr>
      <w:docPartBody>
        <w:p w:rsidR="00000000" w:rsidRDefault="002376B3">
          <w:pPr>
            <w:pStyle w:val="4A4E1964C35FA1408F5CD3946B9497E9"/>
          </w:pPr>
          <w:r w:rsidRPr="00333CD3">
            <w:rPr>
              <w:lang w:val="en-GB" w:bidi="en-GB"/>
            </w:rPr>
            <w:t>Degree or Qualification</w:t>
          </w:r>
        </w:p>
      </w:docPartBody>
    </w:docPart>
    <w:docPart>
      <w:docPartPr>
        <w:name w:val="F34CE6B3ED74834884C84C2C727C3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BE91-58AA-B245-9130-490FA82E8A9A}"/>
      </w:docPartPr>
      <w:docPartBody>
        <w:p w:rsidR="00000000" w:rsidRDefault="002376B3">
          <w:pPr>
            <w:pStyle w:val="F34CE6B3ED74834884C84C2C727C3998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18AF6E76FC67864DB7F01B010351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BE325-05AB-8545-AE2F-E2633BFA6ADC}"/>
      </w:docPartPr>
      <w:docPartBody>
        <w:p w:rsidR="00000000" w:rsidRDefault="002376B3">
          <w:pPr>
            <w:pStyle w:val="18AF6E76FC67864DB7F01B010351AF46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5B04E4DEB8AC90498F53431F0BC90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CF53-3863-4D40-9671-11BE2A91FAA8}"/>
      </w:docPartPr>
      <w:docPartBody>
        <w:p w:rsidR="00000000" w:rsidRDefault="002376B3">
          <w:pPr>
            <w:pStyle w:val="5B04E4DEB8AC90498F53431F0BC90ED6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DE98037C31858A448825D4B310764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D937-8596-5846-AEA2-470DA4738D02}"/>
      </w:docPartPr>
      <w:docPartBody>
        <w:p w:rsidR="00000000" w:rsidRDefault="002376B3">
          <w:pPr>
            <w:pStyle w:val="DE98037C31858A448825D4B310764CC2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1CE6DB4A2FBB5F48B9CBAE9C51A1F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BE24D-C54D-514E-AEF3-AD5F5AA06354}"/>
      </w:docPartPr>
      <w:docPartBody>
        <w:p w:rsidR="00000000" w:rsidRDefault="002376B3">
          <w:pPr>
            <w:pStyle w:val="1CE6DB4A2FBB5F48B9CBAE9C51A1F549"/>
          </w:pPr>
          <w:r w:rsidRPr="00333CD3">
            <w:rPr>
              <w:lang w:val="en-GB" w:bidi="en-GB"/>
            </w:rPr>
            <w:t xml:space="preserve">Did you manage a team for your club, </w:t>
          </w:r>
          <w:r w:rsidRPr="00333CD3">
            <w:rPr>
              <w:lang w:val="en-GB"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5456E1D607D97D4D8DD422A64BBD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C832-571B-9B40-A853-2BDD2F78AB71}"/>
      </w:docPartPr>
      <w:docPartBody>
        <w:p w:rsidR="00000000" w:rsidRDefault="002376B3" w:rsidP="002376B3">
          <w:pPr>
            <w:pStyle w:val="5456E1D607D97D4D8DD422A64BBDB6BE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28CDE5984454CB42991D68BAB5D8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2BE29-B182-7B42-ABDC-D56E741ADD3D}"/>
      </w:docPartPr>
      <w:docPartBody>
        <w:p w:rsidR="00000000" w:rsidRDefault="002376B3" w:rsidP="002376B3">
          <w:pPr>
            <w:pStyle w:val="28CDE5984454CB42991D68BAB5D81ED7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5147B13FBD9A3B41A52890C40961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60D49-357D-9640-AB48-7862FF2BF87E}"/>
      </w:docPartPr>
      <w:docPartBody>
        <w:p w:rsidR="00000000" w:rsidRDefault="002376B3" w:rsidP="002376B3">
          <w:pPr>
            <w:pStyle w:val="5147B13FBD9A3B41A52890C40961593F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5AF81D616E15F0498528AF497BA8E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75301-601F-0C49-8827-2A40254A713E}"/>
      </w:docPartPr>
      <w:docPartBody>
        <w:p w:rsidR="00000000" w:rsidRDefault="002376B3" w:rsidP="002376B3">
          <w:pPr>
            <w:pStyle w:val="5AF81D616E15F0498528AF497BA8E5E3"/>
          </w:pPr>
          <w:r w:rsidRPr="00333CD3">
            <w:rPr>
              <w:lang w:val="en-GB" w:bidi="en-GB"/>
            </w:rPr>
            <w:t>Dates from – to</w:t>
          </w:r>
        </w:p>
      </w:docPartBody>
    </w:docPart>
    <w:docPart>
      <w:docPartPr>
        <w:name w:val="70C04FD9948E1840A7C8124053575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C6619-0F50-E64A-A8BD-054FFB24734C}"/>
      </w:docPartPr>
      <w:docPartBody>
        <w:p w:rsidR="00000000" w:rsidRDefault="002376B3" w:rsidP="002376B3">
          <w:pPr>
            <w:pStyle w:val="70C04FD9948E1840A7C8124053575990"/>
          </w:pPr>
          <w:r w:rsidRPr="00333CD3">
            <w:rPr>
              <w:lang w:val="en-GB"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8E9967E6C688674DBBC7D25DB0CE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8428-670E-9440-96BD-F8A5DA975A5B}"/>
      </w:docPartPr>
      <w:docPartBody>
        <w:p w:rsidR="00000000" w:rsidRDefault="002376B3" w:rsidP="002376B3">
          <w:pPr>
            <w:pStyle w:val="8E9967E6C688674DBBC7D25DB0CE73D0"/>
          </w:pPr>
          <w:r w:rsidRPr="00333CD3">
            <w:rPr>
              <w:lang w:val="en-GB" w:bidi="en-GB"/>
            </w:rPr>
            <w:t>Company</w:t>
          </w:r>
        </w:p>
      </w:docPartBody>
    </w:docPart>
    <w:docPart>
      <w:docPartPr>
        <w:name w:val="F7EF8C89645E534B90C5A25328630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F400-5739-304A-B279-76B895868E28}"/>
      </w:docPartPr>
      <w:docPartBody>
        <w:p w:rsidR="00000000" w:rsidRDefault="002376B3" w:rsidP="002376B3">
          <w:pPr>
            <w:pStyle w:val="F7EF8C89645E534B90C5A25328630FFF"/>
          </w:pPr>
          <w:r w:rsidRPr="00333CD3">
            <w:rPr>
              <w:lang w:val="en-GB" w:bidi="en-GB"/>
            </w:rPr>
            <w:t>Think about the size of the teams you've led, the number of projects you've managed successfully or the number of articles you've written.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B3"/>
    <w:rsid w:val="002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B01F2D8E8924DB4A26E5611451ADE">
    <w:name w:val="086B01F2D8E8924DB4A26E5611451ADE"/>
  </w:style>
  <w:style w:type="paragraph" w:customStyle="1" w:styleId="CAF3BF2CFFA3A14B98DF51C52B7AF088">
    <w:name w:val="CAF3BF2CFFA3A14B98DF51C52B7AF088"/>
  </w:style>
  <w:style w:type="paragraph" w:customStyle="1" w:styleId="5EC1D8AA2F5C1B45911D7B7C9E2E0C37">
    <w:name w:val="5EC1D8AA2F5C1B45911D7B7C9E2E0C37"/>
  </w:style>
  <w:style w:type="paragraph" w:customStyle="1" w:styleId="1FFEEDDF76E2E24980C3465692A4911B">
    <w:name w:val="1FFEEDDF76E2E24980C3465692A4911B"/>
  </w:style>
  <w:style w:type="paragraph" w:customStyle="1" w:styleId="B21B6D511AE49841812D8A5A2748884A">
    <w:name w:val="B21B6D511AE49841812D8A5A2748884A"/>
  </w:style>
  <w:style w:type="paragraph" w:customStyle="1" w:styleId="886631C00B3E7F408A6E8B644AC32FCA">
    <w:name w:val="886631C00B3E7F408A6E8B644AC32FCA"/>
  </w:style>
  <w:style w:type="paragraph" w:customStyle="1" w:styleId="C4261D015F45F94E9AF310AA791872C0">
    <w:name w:val="C4261D015F45F94E9AF310AA791872C0"/>
  </w:style>
  <w:style w:type="paragraph" w:customStyle="1" w:styleId="CBADAAB9905F6841A3EF15504CC3C138">
    <w:name w:val="CBADAAB9905F6841A3EF15504CC3C138"/>
  </w:style>
  <w:style w:type="paragraph" w:customStyle="1" w:styleId="AD9A449DBF1C194EAD99A27F4D6DE653">
    <w:name w:val="AD9A449DBF1C194EAD99A27F4D6DE653"/>
  </w:style>
  <w:style w:type="paragraph" w:customStyle="1" w:styleId="D9051D84597C874C8D7A80D65EDAC1B8">
    <w:name w:val="D9051D84597C874C8D7A80D65EDAC1B8"/>
  </w:style>
  <w:style w:type="paragraph" w:customStyle="1" w:styleId="17EC83E7831C344EB07F531F00B1D638">
    <w:name w:val="17EC83E7831C344EB07F531F00B1D638"/>
  </w:style>
  <w:style w:type="paragraph" w:customStyle="1" w:styleId="565FA456F798BB4DA4D78EF41D3AEAD6">
    <w:name w:val="565FA456F798BB4DA4D78EF41D3AEAD6"/>
  </w:style>
  <w:style w:type="paragraph" w:customStyle="1" w:styleId="85A99B05C1599B44B2BB5938EADC95E2">
    <w:name w:val="85A99B05C1599B44B2BB5938EADC95E2"/>
  </w:style>
  <w:style w:type="paragraph" w:customStyle="1" w:styleId="640959130E5D93489081277B5DE9E3C4">
    <w:name w:val="640959130E5D93489081277B5DE9E3C4"/>
  </w:style>
  <w:style w:type="paragraph" w:customStyle="1" w:styleId="D765D74E794FD04B886FCA22AD542066">
    <w:name w:val="D765D74E794FD04B886FCA22AD542066"/>
  </w:style>
  <w:style w:type="paragraph" w:customStyle="1" w:styleId="13B4BCECC2F8944F9CB36756E3A48599">
    <w:name w:val="13B4BCECC2F8944F9CB36756E3A48599"/>
  </w:style>
  <w:style w:type="paragraph" w:customStyle="1" w:styleId="9A10D2AE43A79D42A7E52D7198A5FD86">
    <w:name w:val="9A10D2AE43A79D42A7E52D7198A5FD86"/>
  </w:style>
  <w:style w:type="paragraph" w:customStyle="1" w:styleId="16A7197AA416154FBB973214FF82B579">
    <w:name w:val="16A7197AA416154FBB973214FF82B579"/>
  </w:style>
  <w:style w:type="paragraph" w:customStyle="1" w:styleId="E6286126FB891C44B867A6F4543C036B">
    <w:name w:val="E6286126FB891C44B867A6F4543C036B"/>
  </w:style>
  <w:style w:type="paragraph" w:customStyle="1" w:styleId="74C94FB04330884A9B3D1432DA7FFA81">
    <w:name w:val="74C94FB04330884A9B3D1432DA7FFA81"/>
  </w:style>
  <w:style w:type="paragraph" w:customStyle="1" w:styleId="B5EDBFE6F7058845B05B3CC9FEAAABDE">
    <w:name w:val="B5EDBFE6F7058845B05B3CC9FEAAABDE"/>
  </w:style>
  <w:style w:type="paragraph" w:customStyle="1" w:styleId="BAF61E34BF5B3F4B9686276A70554DD4">
    <w:name w:val="BAF61E34BF5B3F4B9686276A70554DD4"/>
  </w:style>
  <w:style w:type="paragraph" w:customStyle="1" w:styleId="4A4E1964C35FA1408F5CD3946B9497E9">
    <w:name w:val="4A4E1964C35FA1408F5CD3946B9497E9"/>
  </w:style>
  <w:style w:type="paragraph" w:customStyle="1" w:styleId="F34CE6B3ED74834884C84C2C727C3998">
    <w:name w:val="F34CE6B3ED74834884C84C2C727C3998"/>
  </w:style>
  <w:style w:type="paragraph" w:customStyle="1" w:styleId="18AF6E76FC67864DB7F01B010351AF46">
    <w:name w:val="18AF6E76FC67864DB7F01B010351AF46"/>
  </w:style>
  <w:style w:type="paragraph" w:customStyle="1" w:styleId="5B04E4DEB8AC90498F53431F0BC90ED6">
    <w:name w:val="5B04E4DEB8AC90498F53431F0BC90ED6"/>
  </w:style>
  <w:style w:type="paragraph" w:customStyle="1" w:styleId="DE98037C31858A448825D4B310764CC2">
    <w:name w:val="DE98037C31858A448825D4B310764CC2"/>
  </w:style>
  <w:style w:type="paragraph" w:customStyle="1" w:styleId="1CE6DB4A2FBB5F48B9CBAE9C51A1F549">
    <w:name w:val="1CE6DB4A2FBB5F48B9CBAE9C51A1F549"/>
  </w:style>
  <w:style w:type="paragraph" w:customStyle="1" w:styleId="5456E1D607D97D4D8DD422A64BBDB6BE">
    <w:name w:val="5456E1D607D97D4D8DD422A64BBDB6BE"/>
    <w:rsid w:val="002376B3"/>
  </w:style>
  <w:style w:type="paragraph" w:customStyle="1" w:styleId="28CDE5984454CB42991D68BAB5D81ED7">
    <w:name w:val="28CDE5984454CB42991D68BAB5D81ED7"/>
    <w:rsid w:val="002376B3"/>
  </w:style>
  <w:style w:type="paragraph" w:customStyle="1" w:styleId="5147B13FBD9A3B41A52890C40961593F">
    <w:name w:val="5147B13FBD9A3B41A52890C40961593F"/>
    <w:rsid w:val="002376B3"/>
  </w:style>
  <w:style w:type="paragraph" w:customStyle="1" w:styleId="104D390C5DCACE4D8DEC41CF10238E3D">
    <w:name w:val="104D390C5DCACE4D8DEC41CF10238E3D"/>
    <w:rsid w:val="002376B3"/>
  </w:style>
  <w:style w:type="paragraph" w:customStyle="1" w:styleId="3E8AA4590DC5B2448E2E2B0898E78681">
    <w:name w:val="3E8AA4590DC5B2448E2E2B0898E78681"/>
    <w:rsid w:val="002376B3"/>
  </w:style>
  <w:style w:type="paragraph" w:customStyle="1" w:styleId="047D58513F21364DB299647846CF8BAC">
    <w:name w:val="047D58513F21364DB299647846CF8BAC"/>
    <w:rsid w:val="002376B3"/>
  </w:style>
  <w:style w:type="paragraph" w:customStyle="1" w:styleId="5AF81D616E15F0498528AF497BA8E5E3">
    <w:name w:val="5AF81D616E15F0498528AF497BA8E5E3"/>
    <w:rsid w:val="002376B3"/>
  </w:style>
  <w:style w:type="paragraph" w:customStyle="1" w:styleId="70C04FD9948E1840A7C8124053575990">
    <w:name w:val="70C04FD9948E1840A7C8124053575990"/>
    <w:rsid w:val="002376B3"/>
  </w:style>
  <w:style w:type="paragraph" w:customStyle="1" w:styleId="F2794BB942D43746AE4237ADD85FF3C9">
    <w:name w:val="F2794BB942D43746AE4237ADD85FF3C9"/>
    <w:rsid w:val="002376B3"/>
  </w:style>
  <w:style w:type="paragraph" w:customStyle="1" w:styleId="8E9967E6C688674DBBC7D25DB0CE73D0">
    <w:name w:val="8E9967E6C688674DBBC7D25DB0CE73D0"/>
    <w:rsid w:val="002376B3"/>
  </w:style>
  <w:style w:type="paragraph" w:customStyle="1" w:styleId="2015847E7BD16D44B8CB60CB7B814712">
    <w:name w:val="2015847E7BD16D44B8CB60CB7B814712"/>
    <w:rsid w:val="002376B3"/>
  </w:style>
  <w:style w:type="paragraph" w:customStyle="1" w:styleId="F7EF8C89645E534B90C5A25328630FFF">
    <w:name w:val="F7EF8C89645E534B90C5A25328630FFF"/>
    <w:rsid w:val="002376B3"/>
  </w:style>
  <w:style w:type="paragraph" w:customStyle="1" w:styleId="F1CC12D260B62449A3A13D6E0AA28C42">
    <w:name w:val="F1CC12D260B62449A3A13D6E0AA28C42"/>
    <w:rsid w:val="002376B3"/>
  </w:style>
  <w:style w:type="paragraph" w:customStyle="1" w:styleId="993E50E2ABF1DA4EA848A644001A768B">
    <w:name w:val="993E50E2ABF1DA4EA848A644001A768B"/>
    <w:rsid w:val="002376B3"/>
  </w:style>
  <w:style w:type="paragraph" w:customStyle="1" w:styleId="5EFB24A12AF5274B8BE3CB91AB60A115">
    <w:name w:val="5EFB24A12AF5274B8BE3CB91AB60A115"/>
    <w:rsid w:val="002376B3"/>
  </w:style>
  <w:style w:type="paragraph" w:customStyle="1" w:styleId="16EB252C261D6E4A9F982F2FB1B3F131">
    <w:name w:val="16EB252C261D6E4A9F982F2FB1B3F131"/>
    <w:rsid w:val="002376B3"/>
  </w:style>
  <w:style w:type="paragraph" w:customStyle="1" w:styleId="50CDE6E67EFB3E4F8D737857095A375C">
    <w:name w:val="50CDE6E67EFB3E4F8D737857095A375C"/>
    <w:rsid w:val="002376B3"/>
  </w:style>
  <w:style w:type="paragraph" w:customStyle="1" w:styleId="67CBD3FF21BFAC47B647383532210837">
    <w:name w:val="67CBD3FF21BFAC47B647383532210837"/>
    <w:rsid w:val="002376B3"/>
  </w:style>
  <w:style w:type="paragraph" w:customStyle="1" w:styleId="3B2897DF71AB0542BB5604055325A53B">
    <w:name w:val="3B2897DF71AB0542BB5604055325A53B"/>
    <w:rsid w:val="002376B3"/>
  </w:style>
  <w:style w:type="paragraph" w:customStyle="1" w:styleId="BEC4490B0B2B2E4ABFD9952FA4D69AB7">
    <w:name w:val="BEC4490B0B2B2E4ABFD9952FA4D69AB7"/>
    <w:rsid w:val="002376B3"/>
  </w:style>
  <w:style w:type="paragraph" w:customStyle="1" w:styleId="933C90BBC0D5B5468500A84B5F097D42">
    <w:name w:val="933C90BBC0D5B5468500A84B5F097D42"/>
    <w:rsid w:val="002376B3"/>
  </w:style>
  <w:style w:type="paragraph" w:customStyle="1" w:styleId="1A47733AD1D10645A07913CC0082E55F">
    <w:name w:val="1A47733AD1D10645A07913CC0082E55F"/>
    <w:rsid w:val="002376B3"/>
  </w:style>
  <w:style w:type="paragraph" w:customStyle="1" w:styleId="4F36548C8690DB42B8B76BD19ED974E7">
    <w:name w:val="4F36548C8690DB42B8B76BD19ED974E7"/>
    <w:rsid w:val="00237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51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web developer</dc:subject>
  <dc:creator>Sree Krishna raja k</dc:creator>
  <cp:keywords/>
  <dc:description/>
  <cp:lastModifiedBy>Sree Krishna Raja K</cp:lastModifiedBy>
  <cp:revision>1</cp:revision>
  <dcterms:created xsi:type="dcterms:W3CDTF">2019-08-29T08:08:00Z</dcterms:created>
  <dcterms:modified xsi:type="dcterms:W3CDTF">2019-08-29T08:59:00Z</dcterms:modified>
</cp:coreProperties>
</file>